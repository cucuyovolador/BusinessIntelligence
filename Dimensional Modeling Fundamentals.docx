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9613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459279A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B510A79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F0BA165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C3B6692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DDAE8CC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221BA65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2F877D4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119D045" w14:textId="77777777" w:rsidR="000E222A" w:rsidRPr="00DC1C58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5788C8" w14:textId="22AA595F" w:rsidR="000E222A" w:rsidRPr="00DC1C58" w:rsidRDefault="002C3253" w:rsidP="000E22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1535973"/>
      <w:r w:rsidRPr="002C3253">
        <w:rPr>
          <w:rFonts w:ascii="Times New Roman" w:hAnsi="Times New Roman" w:cs="Times New Roman"/>
          <w:b/>
          <w:bCs/>
          <w:sz w:val="24"/>
          <w:szCs w:val="24"/>
        </w:rPr>
        <w:t>Dimensional Modeling Fundamentals</w:t>
      </w:r>
    </w:p>
    <w:p w14:paraId="772756D1" w14:textId="77777777" w:rsidR="000E222A" w:rsidRPr="00DC1C58" w:rsidRDefault="000E222A" w:rsidP="000E222A">
      <w:pPr>
        <w:tabs>
          <w:tab w:val="center" w:pos="4680"/>
          <w:tab w:val="left" w:pos="584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1C58">
        <w:rPr>
          <w:rFonts w:ascii="Times New Roman" w:hAnsi="Times New Roman" w:cs="Times New Roman"/>
          <w:sz w:val="24"/>
          <w:szCs w:val="24"/>
        </w:rPr>
        <w:t>Carlos Vigueras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3A8663" w14:textId="77777777" w:rsidR="000E222A" w:rsidRPr="00DC1C58" w:rsidRDefault="000E222A" w:rsidP="000E22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1C58">
        <w:rPr>
          <w:rFonts w:ascii="Times New Roman" w:hAnsi="Times New Roman" w:cs="Times New Roman"/>
          <w:sz w:val="24"/>
          <w:szCs w:val="24"/>
        </w:rPr>
        <w:t>Ensign College</w:t>
      </w:r>
    </w:p>
    <w:p w14:paraId="4F42648C" w14:textId="4FDAF905" w:rsidR="000E222A" w:rsidRPr="00DC1C58" w:rsidRDefault="006851AF" w:rsidP="000E22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0E222A" w:rsidRPr="00DC1C58">
        <w:rPr>
          <w:rFonts w:ascii="Times New Roman" w:hAnsi="Times New Roman" w:cs="Times New Roman"/>
          <w:sz w:val="24"/>
          <w:szCs w:val="24"/>
        </w:rPr>
        <w:t xml:space="preserve"> 202</w:t>
      </w:r>
      <w:r w:rsidR="000E222A">
        <w:rPr>
          <w:rFonts w:ascii="Times New Roman" w:hAnsi="Times New Roman" w:cs="Times New Roman"/>
          <w:sz w:val="24"/>
          <w:szCs w:val="24"/>
        </w:rPr>
        <w:t>2</w:t>
      </w:r>
    </w:p>
    <w:bookmarkEnd w:id="0"/>
    <w:p w14:paraId="41182DDE" w14:textId="77777777" w:rsidR="000E222A" w:rsidRDefault="000E222A" w:rsidP="000E222A"/>
    <w:p w14:paraId="57A483C6" w14:textId="77777777" w:rsidR="000E222A" w:rsidRDefault="000E222A" w:rsidP="000E222A"/>
    <w:p w14:paraId="5D6032DF" w14:textId="77777777" w:rsidR="000E222A" w:rsidRDefault="000E222A" w:rsidP="000E222A"/>
    <w:p w14:paraId="4E8C7D16" w14:textId="77777777" w:rsidR="000E222A" w:rsidRDefault="000E222A" w:rsidP="000E222A"/>
    <w:p w14:paraId="7EA79A4B" w14:textId="77777777" w:rsidR="000E222A" w:rsidRDefault="000E222A" w:rsidP="000E222A"/>
    <w:p w14:paraId="7ED71F43" w14:textId="77777777" w:rsidR="000E222A" w:rsidRDefault="000E222A" w:rsidP="000E222A"/>
    <w:p w14:paraId="1DD73C76" w14:textId="77777777" w:rsidR="000E222A" w:rsidRDefault="000E222A" w:rsidP="000E222A"/>
    <w:p w14:paraId="65373CBA" w14:textId="77777777" w:rsidR="000E222A" w:rsidRDefault="000E222A" w:rsidP="000E222A"/>
    <w:p w14:paraId="13219ED0" w14:textId="77777777" w:rsidR="000E222A" w:rsidRDefault="000E222A" w:rsidP="000E222A"/>
    <w:p w14:paraId="0BD652FA" w14:textId="77777777" w:rsidR="000E222A" w:rsidRDefault="000E222A" w:rsidP="000E222A"/>
    <w:p w14:paraId="383A0A40" w14:textId="77777777" w:rsidR="000E222A" w:rsidRDefault="000E222A" w:rsidP="000E222A"/>
    <w:p w14:paraId="25A81364" w14:textId="7C25115D" w:rsidR="0055711B" w:rsidRPr="006851AF" w:rsidRDefault="002C3253" w:rsidP="0055711B">
      <w:pPr>
        <w:pStyle w:val="Header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1AF">
        <w:rPr>
          <w:rFonts w:ascii="Times New Roman" w:hAnsi="Times New Roman" w:cs="Times New Roman"/>
          <w:sz w:val="28"/>
          <w:szCs w:val="28"/>
        </w:rPr>
        <w:lastRenderedPageBreak/>
        <w:t>M-BARK – DIMENSION ENTITY DICTIONARY (DED)</w:t>
      </w:r>
    </w:p>
    <w:p w14:paraId="3BFCAA83" w14:textId="77777777" w:rsidR="000E222A" w:rsidRDefault="000E222A" w:rsidP="000E22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56D6EE" w14:textId="5B399754" w:rsidR="002C3253" w:rsidRPr="002C3253" w:rsidRDefault="002C3253" w:rsidP="002C325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_Customer </w:t>
      </w:r>
    </w:p>
    <w:p w14:paraId="4180587B" w14:textId="77777777" w:rsidR="002C3253" w:rsidRPr="002C3253" w:rsidRDefault="002C3253" w:rsidP="002C325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2C3253">
        <w:rPr>
          <w:rFonts w:ascii="Lato" w:eastAsia="Times New Roman" w:hAnsi="Lato" w:cs="Times New Roman"/>
          <w:color w:val="000000"/>
          <w:sz w:val="24"/>
          <w:szCs w:val="24"/>
        </w:rPr>
        <w:t>A bank account such as a loan or a deposit</w:t>
      </w:r>
    </w:p>
    <w:p w14:paraId="73CF2F70" w14:textId="6D80C138" w:rsidR="002C3253" w:rsidRPr="002C3253" w:rsidRDefault="00A426A3" w:rsidP="002C325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_Product</w:t>
      </w:r>
    </w:p>
    <w:p w14:paraId="6E5BC3D6" w14:textId="77777777" w:rsidR="002C3253" w:rsidRPr="002C3253" w:rsidRDefault="002C3253" w:rsidP="002C3253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2C3253">
        <w:rPr>
          <w:rFonts w:ascii="Lato" w:eastAsia="Times New Roman" w:hAnsi="Lato" w:cs="Times New Roman"/>
          <w:color w:val="000000"/>
          <w:sz w:val="24"/>
          <w:szCs w:val="24"/>
        </w:rPr>
        <w:t>A person or a business that has at least one Account</w:t>
      </w:r>
    </w:p>
    <w:p w14:paraId="5174D52A" w14:textId="77777777" w:rsidR="002C3253" w:rsidRPr="002C3253" w:rsidRDefault="002C3253" w:rsidP="002C3253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2C3253">
        <w:rPr>
          <w:rFonts w:ascii="Lato" w:eastAsia="Times New Roman" w:hAnsi="Lato" w:cs="Times New Roman"/>
          <w:color w:val="000000"/>
          <w:sz w:val="24"/>
          <w:szCs w:val="24"/>
        </w:rPr>
        <w:t>One to many Customers can relate to a given Account</w:t>
      </w:r>
    </w:p>
    <w:p w14:paraId="0A227FCE" w14:textId="77777777" w:rsidR="002C3253" w:rsidRPr="002C3253" w:rsidRDefault="002C3253" w:rsidP="002C325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2C3253">
        <w:rPr>
          <w:rFonts w:ascii="Lato" w:eastAsia="Times New Roman" w:hAnsi="Lato" w:cs="Times New Roman"/>
          <w:color w:val="000000"/>
          <w:sz w:val="24"/>
          <w:szCs w:val="24"/>
        </w:rPr>
        <w:t>Every Account has at least one Customer - the Primary Customer</w:t>
      </w:r>
    </w:p>
    <w:p w14:paraId="688DC99D" w14:textId="78BAFCC7" w:rsidR="002C3253" w:rsidRPr="002C3253" w:rsidRDefault="00A426A3" w:rsidP="002C325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_Prov</w:t>
      </w:r>
    </w:p>
    <w:p w14:paraId="227C8CB0" w14:textId="3F4005E0" w:rsidR="002C3253" w:rsidRPr="002C3253" w:rsidRDefault="00AE63F7" w:rsidP="002C3253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Provides a description about the type of provider</w:t>
      </w:r>
    </w:p>
    <w:p w14:paraId="1F2E110F" w14:textId="245EC8AC" w:rsidR="002C3253" w:rsidRPr="002C3253" w:rsidRDefault="00AE63F7" w:rsidP="002C3253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_Prov_Shed</w:t>
      </w:r>
      <w:r w:rsidR="002C3253" w:rsidRPr="002C3253">
        <w:rPr>
          <w:rFonts w:ascii="Lato" w:eastAsia="Times New Roman" w:hAnsi="Lato" w:cs="Times New Roman"/>
          <w:color w:val="000000"/>
          <w:sz w:val="24"/>
          <w:szCs w:val="24"/>
        </w:rPr>
        <w:t xml:space="preserve"> = </w:t>
      </w:r>
      <w:r>
        <w:rPr>
          <w:rFonts w:ascii="Lato" w:eastAsia="Times New Roman" w:hAnsi="Lato" w:cs="Times New Roman"/>
          <w:color w:val="000000"/>
          <w:sz w:val="24"/>
          <w:szCs w:val="24"/>
        </w:rPr>
        <w:t>Shed Defender Provider</w:t>
      </w:r>
    </w:p>
    <w:p w14:paraId="45512D1D" w14:textId="44F76C50" w:rsidR="002C3253" w:rsidRDefault="00AE63F7" w:rsidP="002C325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_Prov_Wild </w:t>
      </w:r>
      <w:r w:rsidR="002C3253" w:rsidRPr="002C3253">
        <w:rPr>
          <w:rFonts w:ascii="Lato" w:eastAsia="Times New Roman" w:hAnsi="Lato" w:cs="Times New Roman"/>
          <w:color w:val="000000"/>
          <w:sz w:val="24"/>
          <w:szCs w:val="24"/>
        </w:rPr>
        <w:t xml:space="preserve">= </w:t>
      </w:r>
      <w:r>
        <w:rPr>
          <w:rFonts w:ascii="Lato" w:eastAsia="Times New Roman" w:hAnsi="Lato" w:cs="Times New Roman"/>
          <w:color w:val="000000"/>
          <w:sz w:val="24"/>
          <w:szCs w:val="24"/>
        </w:rPr>
        <w:t>Wild One Provider</w:t>
      </w:r>
    </w:p>
    <w:p w14:paraId="7DEDA448" w14:textId="0FC64951" w:rsidR="00AE63F7" w:rsidRPr="002C3253" w:rsidRDefault="00AE63F7" w:rsidP="002C325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_Prov_K9 = K9 Sports Provider</w:t>
      </w:r>
    </w:p>
    <w:p w14:paraId="563C8202" w14:textId="5B45289D" w:rsidR="002C3253" w:rsidRPr="002C3253" w:rsidRDefault="00A426A3" w:rsidP="002C325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_</w:t>
      </w:r>
      <w:r w:rsidR="006851AF">
        <w:rPr>
          <w:rFonts w:ascii="Lato" w:eastAsia="Times New Roman" w:hAnsi="Lato" w:cs="Times New Roman"/>
          <w:color w:val="000000"/>
          <w:sz w:val="24"/>
          <w:szCs w:val="24"/>
        </w:rPr>
        <w:t>Inventory</w:t>
      </w:r>
    </w:p>
    <w:p w14:paraId="6A5463B6" w14:textId="5F35812B" w:rsidR="002C3253" w:rsidRPr="002C3253" w:rsidRDefault="00AE63F7" w:rsidP="002C3253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_Inv_F = identifies the quantity for products is </w:t>
      </w:r>
      <w:r w:rsidR="006851AF">
        <w:rPr>
          <w:rFonts w:ascii="Lato" w:eastAsia="Times New Roman" w:hAnsi="Lato" w:cs="Times New Roman"/>
          <w:color w:val="000000"/>
          <w:sz w:val="24"/>
          <w:szCs w:val="24"/>
        </w:rPr>
        <w:t>enough</w:t>
      </w:r>
    </w:p>
    <w:p w14:paraId="428226EB" w14:textId="074CCA37" w:rsidR="002C3253" w:rsidRDefault="00AE63F7" w:rsidP="002C325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_Inv_M = identifies the quantity for products is soon to </w:t>
      </w:r>
      <w:r w:rsidR="006851AF">
        <w:rPr>
          <w:rFonts w:ascii="Lato" w:eastAsia="Times New Roman" w:hAnsi="Lato" w:cs="Times New Roman"/>
          <w:color w:val="000000"/>
          <w:sz w:val="24"/>
          <w:szCs w:val="24"/>
        </w:rPr>
        <w:t>run out</w:t>
      </w:r>
    </w:p>
    <w:p w14:paraId="0F7EBBD4" w14:textId="6CC0C8E9" w:rsidR="006851AF" w:rsidRPr="002C3253" w:rsidRDefault="006851AF" w:rsidP="006851A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_Inv_O = identifies the quantity for products is over</w:t>
      </w:r>
    </w:p>
    <w:p w14:paraId="59BE2681" w14:textId="08898F02" w:rsidR="00A426A3" w:rsidRPr="002C3253" w:rsidRDefault="00A426A3" w:rsidP="00A426A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_</w:t>
      </w:r>
      <w:r w:rsidR="006851AF">
        <w:rPr>
          <w:rFonts w:ascii="Lato" w:eastAsia="Times New Roman" w:hAnsi="Lato" w:cs="Times New Roman"/>
          <w:color w:val="000000"/>
          <w:sz w:val="24"/>
          <w:szCs w:val="24"/>
        </w:rPr>
        <w:t>Data</w:t>
      </w:r>
    </w:p>
    <w:p w14:paraId="67262C7E" w14:textId="46B18239" w:rsidR="0055711B" w:rsidRDefault="006851AF" w:rsidP="006851AF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_Data_F = identifies the data from Facebook</w:t>
      </w:r>
    </w:p>
    <w:p w14:paraId="2C4604F4" w14:textId="530D043C" w:rsidR="006851AF" w:rsidRPr="002C3253" w:rsidRDefault="006851AF" w:rsidP="006851AF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_Data_</w:t>
      </w:r>
      <w:r>
        <w:rPr>
          <w:rFonts w:ascii="Lato" w:eastAsia="Times New Roman" w:hAnsi="Lato" w:cs="Times New Roman"/>
          <w:color w:val="000000"/>
          <w:sz w:val="24"/>
          <w:szCs w:val="24"/>
        </w:rPr>
        <w:t>I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= identifies the data from </w:t>
      </w:r>
      <w:r>
        <w:rPr>
          <w:rFonts w:ascii="Lato" w:eastAsia="Times New Roman" w:hAnsi="Lato" w:cs="Times New Roman"/>
          <w:color w:val="000000"/>
          <w:sz w:val="24"/>
          <w:szCs w:val="24"/>
        </w:rPr>
        <w:t>Instagram</w:t>
      </w:r>
    </w:p>
    <w:p w14:paraId="1538D351" w14:textId="4B5FCB08" w:rsidR="006851AF" w:rsidRPr="002C3253" w:rsidRDefault="006851AF" w:rsidP="006851AF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_Data_ = identifies the data from </w:t>
      </w:r>
      <w:r>
        <w:rPr>
          <w:rFonts w:ascii="Lato" w:eastAsia="Times New Roman" w:hAnsi="Lato" w:cs="Times New Roman"/>
          <w:color w:val="000000"/>
          <w:sz w:val="24"/>
          <w:szCs w:val="24"/>
        </w:rPr>
        <w:t>Website</w:t>
      </w:r>
    </w:p>
    <w:p w14:paraId="22DDA66A" w14:textId="77777777" w:rsidR="006851AF" w:rsidRPr="006851AF" w:rsidRDefault="006851AF" w:rsidP="002F7EEC">
      <w:pPr>
        <w:shd w:val="clear" w:color="auto" w:fill="FFFFFF"/>
        <w:spacing w:before="100"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3E85D3DC" w14:textId="34FCBDCF" w:rsidR="000E222A" w:rsidRPr="008E6838" w:rsidRDefault="000E222A" w:rsidP="000E222A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8E6838">
        <w:rPr>
          <w:rFonts w:ascii="Times New Roman" w:hAnsi="Times New Roman" w:cs="Times New Roman"/>
          <w:i/>
          <w:iCs/>
          <w:sz w:val="24"/>
          <w:szCs w:val="24"/>
          <w:lang w:val="es-MX"/>
        </w:rPr>
        <w:br/>
      </w:r>
    </w:p>
    <w:p w14:paraId="2F1D82F4" w14:textId="77777777" w:rsidR="000E222A" w:rsidRPr="008E6838" w:rsidRDefault="000E222A" w:rsidP="000E222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A3590ED" w14:textId="77777777" w:rsidR="000E222A" w:rsidRPr="000E222A" w:rsidRDefault="000E222A" w:rsidP="000E222A"/>
    <w:sectPr w:rsidR="000E222A" w:rsidRPr="000E22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584C" w14:textId="77777777" w:rsidR="002C3253" w:rsidRDefault="002C3253" w:rsidP="000E222A">
      <w:pPr>
        <w:spacing w:after="0" w:line="240" w:lineRule="auto"/>
      </w:pPr>
      <w:r>
        <w:separator/>
      </w:r>
    </w:p>
  </w:endnote>
  <w:endnote w:type="continuationSeparator" w:id="0">
    <w:p w14:paraId="779D5390" w14:textId="77777777" w:rsidR="002C3253" w:rsidRDefault="002C3253" w:rsidP="000E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961D" w14:textId="77777777" w:rsidR="002C3253" w:rsidRDefault="002C3253" w:rsidP="000E222A">
      <w:pPr>
        <w:spacing w:after="0" w:line="240" w:lineRule="auto"/>
      </w:pPr>
      <w:r>
        <w:separator/>
      </w:r>
    </w:p>
  </w:footnote>
  <w:footnote w:type="continuationSeparator" w:id="0">
    <w:p w14:paraId="3A4CC515" w14:textId="77777777" w:rsidR="002C3253" w:rsidRDefault="002C3253" w:rsidP="000E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61535981" w:displacedByCustomXml="next"/>
  <w:sdt>
    <w:sdtPr>
      <w:id w:val="1559058963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rPr>
            <w:rFonts w:eastAsiaTheme="minorHAnsi"/>
            <w:b w:val="0"/>
            <w:bCs w:val="0"/>
            <w:kern w:val="0"/>
            <w:sz w:val="24"/>
            <w:szCs w:val="24"/>
            <w:lang w:val="es-MX"/>
          </w:rPr>
          <w:id w:val="1226572043"/>
          <w:docPartObj>
            <w:docPartGallery w:val="Page Numbers (Top of Page)"/>
            <w:docPartUnique/>
          </w:docPartObj>
        </w:sdtPr>
        <w:sdtEndPr>
          <w:rPr>
            <w:rFonts w:eastAsia="Times New Roman"/>
            <w:b/>
            <w:bCs/>
            <w:noProof/>
            <w:kern w:val="36"/>
            <w:sz w:val="48"/>
            <w:szCs w:val="48"/>
            <w:lang w:val="en-US"/>
          </w:rPr>
        </w:sdtEndPr>
        <w:sdtContent>
          <w:p w14:paraId="156A34CE" w14:textId="011FDE29" w:rsidR="000E222A" w:rsidRPr="00DC1C58" w:rsidRDefault="002C3253" w:rsidP="000E222A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>Week 6.2</w:t>
            </w:r>
            <w:r w:rsidR="000E222A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 w:rsidR="000E222A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 w:rsidR="000E222A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 w:rsidR="000E222A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 w:rsidR="000E222A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 w:rsidR="000E222A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  <w:t xml:space="preserve">         </w:t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  <w:t xml:space="preserve">       </w:t>
            </w:r>
            <w:r w:rsidR="000E222A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>1</w:t>
            </w:r>
          </w:p>
        </w:sdtContent>
      </w:sdt>
    </w:sdtContent>
  </w:sdt>
  <w:bookmarkEnd w:id="1"/>
  <w:p w14:paraId="2678836D" w14:textId="77777777" w:rsidR="000E222A" w:rsidRDefault="000E222A" w:rsidP="000E222A">
    <w:pPr>
      <w:pStyle w:val="Header"/>
    </w:pPr>
  </w:p>
  <w:p w14:paraId="7856B619" w14:textId="77777777" w:rsidR="000E222A" w:rsidRDefault="000E2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4E09"/>
    <w:multiLevelType w:val="multilevel"/>
    <w:tmpl w:val="5B04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53"/>
    <w:rsid w:val="000E222A"/>
    <w:rsid w:val="001C7AAB"/>
    <w:rsid w:val="00257C20"/>
    <w:rsid w:val="002C3253"/>
    <w:rsid w:val="002F7EEC"/>
    <w:rsid w:val="0055711B"/>
    <w:rsid w:val="006851AF"/>
    <w:rsid w:val="00A426A3"/>
    <w:rsid w:val="00AE63F7"/>
    <w:rsid w:val="00D2094F"/>
    <w:rsid w:val="00D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F9B2"/>
  <w15:chartTrackingRefBased/>
  <w15:docId w15:val="{1DEC0B23-1C6D-44D8-A635-4A154A31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2A"/>
  </w:style>
  <w:style w:type="paragraph" w:styleId="Heading1">
    <w:name w:val="heading 1"/>
    <w:basedOn w:val="Normal"/>
    <w:link w:val="Heading1Char"/>
    <w:uiPriority w:val="9"/>
    <w:qFormat/>
    <w:rsid w:val="000E2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22A"/>
  </w:style>
  <w:style w:type="paragraph" w:styleId="Footer">
    <w:name w:val="footer"/>
    <w:basedOn w:val="Normal"/>
    <w:link w:val="FooterChar"/>
    <w:uiPriority w:val="99"/>
    <w:unhideWhenUsed/>
    <w:rsid w:val="000E2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2A"/>
  </w:style>
  <w:style w:type="character" w:customStyle="1" w:styleId="Heading1Char">
    <w:name w:val="Heading 1 Char"/>
    <w:basedOn w:val="DefaultParagraphFont"/>
    <w:link w:val="Heading1"/>
    <w:uiPriority w:val="9"/>
    <w:rsid w:val="000E2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2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cuy\Documents\Custom%20Office%20Templates\TEMPLATE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TEMPLATEE</Template>
  <TotalTime>505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Geovani Vigueras Flores.</dc:creator>
  <cp:keywords/>
  <dc:description/>
  <cp:lastModifiedBy>Carlos Flores</cp:lastModifiedBy>
  <cp:revision>2</cp:revision>
  <dcterms:created xsi:type="dcterms:W3CDTF">2022-03-30T05:12:00Z</dcterms:created>
  <dcterms:modified xsi:type="dcterms:W3CDTF">2022-03-30T14:10:00Z</dcterms:modified>
</cp:coreProperties>
</file>