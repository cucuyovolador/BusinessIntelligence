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04BA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9034C1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1449A25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FDA429A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339DA86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D811296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BB2B80A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24B56A4" w14:textId="77777777" w:rsidR="000E222A" w:rsidRPr="004E4CC1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F47808E" w14:textId="77777777" w:rsidR="000E222A" w:rsidRPr="00DC1C58" w:rsidRDefault="000E222A" w:rsidP="000E222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BC385" w14:textId="77777777" w:rsidR="000E222A" w:rsidRPr="00DC1C58" w:rsidRDefault="000E222A" w:rsidP="000E22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1535973"/>
      <w:r w:rsidRPr="00DC1C58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55711B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DC1C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5288994" w14:textId="77777777" w:rsidR="000E222A" w:rsidRPr="00DC1C58" w:rsidRDefault="000E222A" w:rsidP="000E222A">
      <w:pPr>
        <w:tabs>
          <w:tab w:val="center" w:pos="4680"/>
          <w:tab w:val="left" w:pos="58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1C58">
        <w:rPr>
          <w:rFonts w:ascii="Times New Roman" w:hAnsi="Times New Roman" w:cs="Times New Roman"/>
          <w:sz w:val="24"/>
          <w:szCs w:val="24"/>
        </w:rPr>
        <w:t>Carlos Vigueras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32B872" w14:textId="77777777" w:rsidR="000E222A" w:rsidRPr="00DC1C58" w:rsidRDefault="000E222A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1C58">
        <w:rPr>
          <w:rFonts w:ascii="Times New Roman" w:hAnsi="Times New Roman" w:cs="Times New Roman"/>
          <w:sz w:val="24"/>
          <w:szCs w:val="24"/>
        </w:rPr>
        <w:t>Ensign College</w:t>
      </w:r>
    </w:p>
    <w:p w14:paraId="07DAEAC6" w14:textId="77777777" w:rsidR="000E222A" w:rsidRPr="00DC1C58" w:rsidRDefault="000E222A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00</w:t>
      </w:r>
      <w:r w:rsidRPr="00DC1C5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1C5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</w:t>
      </w:r>
    </w:p>
    <w:bookmarkEnd w:id="0"/>
    <w:p w14:paraId="746D5D0F" w14:textId="77777777" w:rsidR="000E222A" w:rsidRDefault="000E222A" w:rsidP="000E222A"/>
    <w:p w14:paraId="2297EBF5" w14:textId="77777777" w:rsidR="000E222A" w:rsidRDefault="000E222A" w:rsidP="000E222A"/>
    <w:p w14:paraId="3943D1DF" w14:textId="77777777" w:rsidR="000E222A" w:rsidRDefault="000E222A" w:rsidP="000E222A"/>
    <w:p w14:paraId="79D736DE" w14:textId="77777777" w:rsidR="000E222A" w:rsidRDefault="000E222A" w:rsidP="000E222A"/>
    <w:p w14:paraId="5060E134" w14:textId="77777777" w:rsidR="000E222A" w:rsidRDefault="000E222A" w:rsidP="000E222A"/>
    <w:p w14:paraId="2FAC59CA" w14:textId="77777777" w:rsidR="000E222A" w:rsidRDefault="000E222A" w:rsidP="000E222A"/>
    <w:p w14:paraId="01FD6251" w14:textId="77777777" w:rsidR="000E222A" w:rsidRDefault="000E222A" w:rsidP="000E222A"/>
    <w:p w14:paraId="70B17F49" w14:textId="77777777" w:rsidR="000E222A" w:rsidRDefault="000E222A" w:rsidP="000E222A"/>
    <w:p w14:paraId="646D06C2" w14:textId="77777777" w:rsidR="000E222A" w:rsidRDefault="000E222A" w:rsidP="000E222A"/>
    <w:p w14:paraId="45A93F55" w14:textId="77777777" w:rsidR="000E222A" w:rsidRDefault="000E222A" w:rsidP="000E222A"/>
    <w:p w14:paraId="08EF6737" w14:textId="77777777" w:rsidR="000E222A" w:rsidRDefault="000E222A" w:rsidP="000E222A"/>
    <w:p w14:paraId="63575975" w14:textId="77777777" w:rsidR="0055711B" w:rsidRPr="0055711B" w:rsidRDefault="0055711B" w:rsidP="0055711B">
      <w:pPr>
        <w:pStyle w:val="Header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Analysis</w:t>
      </w:r>
    </w:p>
    <w:p w14:paraId="290FCB5A" w14:textId="77777777" w:rsidR="000E222A" w:rsidRDefault="000E222A" w:rsidP="000E22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8FA1C" w14:textId="77777777" w:rsidR="0055711B" w:rsidRDefault="0055711B" w:rsidP="000E222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339FE9C7" w14:textId="77777777" w:rsidR="000E222A" w:rsidRPr="008E6838" w:rsidRDefault="000E222A" w:rsidP="000E222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8E6838">
        <w:rPr>
          <w:rFonts w:ascii="Times New Roman" w:hAnsi="Times New Roman" w:cs="Times New Roman"/>
          <w:i/>
          <w:iCs/>
          <w:sz w:val="24"/>
          <w:szCs w:val="24"/>
          <w:lang w:val="es-MX"/>
        </w:rPr>
        <w:t>Carlos</w:t>
      </w:r>
      <w:r w:rsidRPr="008E6838">
        <w:rPr>
          <w:rFonts w:ascii="Times New Roman" w:hAnsi="Times New Roman" w:cs="Times New Roman"/>
          <w:i/>
          <w:iCs/>
          <w:sz w:val="24"/>
          <w:szCs w:val="24"/>
          <w:lang w:val="es-MX"/>
        </w:rPr>
        <w:br/>
      </w:r>
    </w:p>
    <w:p w14:paraId="18D83676" w14:textId="77777777" w:rsidR="000E222A" w:rsidRPr="008E6838" w:rsidRDefault="000E222A" w:rsidP="000E222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9AE0510" w14:textId="77777777" w:rsidR="000E222A" w:rsidRPr="000E222A" w:rsidRDefault="000E222A" w:rsidP="000E222A"/>
    <w:sectPr w:rsidR="000E222A" w:rsidRPr="000E22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F9AD" w14:textId="77777777" w:rsidR="00366176" w:rsidRDefault="00366176" w:rsidP="000E222A">
      <w:pPr>
        <w:spacing w:after="0" w:line="240" w:lineRule="auto"/>
      </w:pPr>
      <w:r>
        <w:separator/>
      </w:r>
    </w:p>
  </w:endnote>
  <w:endnote w:type="continuationSeparator" w:id="0">
    <w:p w14:paraId="50BFE2E1" w14:textId="77777777" w:rsidR="00366176" w:rsidRDefault="00366176" w:rsidP="000E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4F2A" w14:textId="77777777" w:rsidR="00366176" w:rsidRDefault="00366176" w:rsidP="000E222A">
      <w:pPr>
        <w:spacing w:after="0" w:line="240" w:lineRule="auto"/>
      </w:pPr>
      <w:r>
        <w:separator/>
      </w:r>
    </w:p>
  </w:footnote>
  <w:footnote w:type="continuationSeparator" w:id="0">
    <w:p w14:paraId="62D7A016" w14:textId="77777777" w:rsidR="00366176" w:rsidRDefault="00366176" w:rsidP="000E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61535981" w:displacedByCustomXml="next"/>
  <w:sdt>
    <w:sdtPr>
      <w:id w:val="1559058963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rPr>
            <w:rFonts w:eastAsiaTheme="minorHAnsi"/>
            <w:b w:val="0"/>
            <w:bCs w:val="0"/>
            <w:kern w:val="0"/>
            <w:sz w:val="24"/>
            <w:szCs w:val="24"/>
            <w:lang w:val="es-MX"/>
          </w:rPr>
          <w:id w:val="1226572043"/>
          <w:docPartObj>
            <w:docPartGallery w:val="Page Numbers (Top of Page)"/>
            <w:docPartUnique/>
          </w:docPartObj>
        </w:sdtPr>
        <w:sdtEndPr>
          <w:rPr>
            <w:rFonts w:eastAsia="Times New Roman"/>
            <w:b/>
            <w:bCs/>
            <w:noProof/>
            <w:kern w:val="36"/>
            <w:sz w:val="48"/>
            <w:szCs w:val="48"/>
            <w:lang w:val="en-US"/>
          </w:rPr>
        </w:sdtEndPr>
        <w:sdtContent>
          <w:p w14:paraId="59281198" w14:textId="77777777" w:rsidR="000E222A" w:rsidRPr="00DC1C58" w:rsidRDefault="000E222A" w:rsidP="000E222A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</w:pPr>
            <w:r w:rsidRPr="00DC1C58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>Personal  #1</w:t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55711B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 w:rsidR="0055711B"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</w: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</w:rPr>
              <w:tab/>
              <w:t xml:space="preserve">         1</w:t>
            </w:r>
          </w:p>
        </w:sdtContent>
      </w:sdt>
    </w:sdtContent>
  </w:sdt>
  <w:bookmarkEnd w:id="1"/>
  <w:p w14:paraId="7137DE51" w14:textId="77777777" w:rsidR="000E222A" w:rsidRDefault="000E222A" w:rsidP="000E222A">
    <w:pPr>
      <w:pStyle w:val="Header"/>
    </w:pPr>
  </w:p>
  <w:p w14:paraId="0758AB10" w14:textId="77777777" w:rsidR="000E222A" w:rsidRDefault="000E2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8"/>
    <w:rsid w:val="000E222A"/>
    <w:rsid w:val="00257C20"/>
    <w:rsid w:val="00366176"/>
    <w:rsid w:val="0055711B"/>
    <w:rsid w:val="00846188"/>
    <w:rsid w:val="00D2094F"/>
    <w:rsid w:val="00D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839B"/>
  <w15:chartTrackingRefBased/>
  <w15:docId w15:val="{30BD1FA3-B369-4649-BD14-E1A8AE82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2A"/>
  </w:style>
  <w:style w:type="paragraph" w:styleId="Heading1">
    <w:name w:val="heading 1"/>
    <w:basedOn w:val="Normal"/>
    <w:link w:val="Heading1Char"/>
    <w:uiPriority w:val="9"/>
    <w:qFormat/>
    <w:rsid w:val="000E2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2A"/>
  </w:style>
  <w:style w:type="paragraph" w:styleId="Footer">
    <w:name w:val="footer"/>
    <w:basedOn w:val="Normal"/>
    <w:link w:val="FooterChar"/>
    <w:uiPriority w:val="99"/>
    <w:unhideWhenUsed/>
    <w:rsid w:val="000E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2A"/>
  </w:style>
  <w:style w:type="character" w:customStyle="1" w:styleId="Heading1Char">
    <w:name w:val="Heading 1 Char"/>
    <w:basedOn w:val="DefaultParagraphFont"/>
    <w:link w:val="Heading1"/>
    <w:uiPriority w:val="9"/>
    <w:rsid w:val="000E2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cuy\Documents\Custom%20Office%20Templates\TEMPLAT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TEMPLATEE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Geovani Vigueras Flores.</dc:creator>
  <cp:keywords/>
  <dc:description/>
  <cp:lastModifiedBy>Carlos Flores</cp:lastModifiedBy>
  <cp:revision>1</cp:revision>
  <dcterms:created xsi:type="dcterms:W3CDTF">2022-01-08T21:16:00Z</dcterms:created>
  <dcterms:modified xsi:type="dcterms:W3CDTF">2022-01-08T21:16:00Z</dcterms:modified>
</cp:coreProperties>
</file>